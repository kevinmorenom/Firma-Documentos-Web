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1F0C78" w:rsidRDefault="00E95E17" w:rsidP="002718EA">
            <w:pPr>
              <w:pStyle w:val="Initials"/>
              <w:ind w:left="720"/>
              <w:jc w:val="left"/>
              <w:rPr>
                <w:lang w:val="es-ES"/>
              </w:rPr>
            </w:pPr>
            <w:r w:rsidRPr="00906BEE"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EF084FC" wp14:editId="4C2AA611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-478155</wp:posOffset>
                      </wp:positionV>
                      <wp:extent cx="6466840" cy="1810385"/>
                      <wp:effectExtent l="0" t="0" r="0" b="0"/>
                      <wp:wrapNone/>
                      <wp:docPr id="1" name="Grupo 1" title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6840" cy="1810385"/>
                                <a:chOff x="-6353" y="0"/>
                                <a:chExt cx="6470278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1" y="419100"/>
                                  <a:ext cx="5330454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-6353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0797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36532" id="Grupo 1" o:spid="_x0000_s1026" alt="Título: Gráficos de encabezado" style="position:absolute;margin-left:-.45pt;margin-top:-37.65pt;width:509.2pt;height:142.55pt;z-index:-251657216;mso-position-vertical-relative:page" coordorigin="-63" coordsize="64702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">
                      <v:rect id="Rectángulo rojo" o:spid="_x0000_s1027" style="position:absolute;left:11334;top:4191;width:5330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left:-63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07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B0829" w:rsidRPr="004B0829">
              <w:rPr>
                <w:lang w:val="es-ES"/>
              </w:rPr>
              <w:t xml:space="preserve"> </w:t>
            </w:r>
            <w:sdt>
              <w:sdtPr>
                <w:rPr>
                  <w:sz w:val="72"/>
                </w:rPr>
                <w:alias w:val="Iniciales:"/>
                <w:tag w:val="Iniciales:"/>
                <w:id w:val="477349409"/>
                <w:placeholder>
                  <w:docPart w:val="812A4280B7AF46C785325FA28D9BE89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184824">
                  <w:rPr>
                    <w:sz w:val="72"/>
                  </w:rPr>
                  <w:t>km</w:t>
                </w:r>
              </w:sdtContent>
            </w:sdt>
          </w:p>
          <w:p w:rsidR="00A50939" w:rsidRPr="00906BEE" w:rsidRDefault="00184824" w:rsidP="007569C1">
            <w:pPr>
              <w:pStyle w:val="Ttulo3"/>
            </w:pPr>
            <w:r>
              <w:t>idiomas</w:t>
            </w:r>
          </w:p>
          <w:p w:rsidR="002C2CDD" w:rsidRDefault="00184824" w:rsidP="00184824">
            <w:r>
              <w:t>Educación Bilingüe.</w:t>
            </w:r>
          </w:p>
          <w:p w:rsidR="00184824" w:rsidRPr="00906BEE" w:rsidRDefault="00184824" w:rsidP="00184824">
            <w:r>
              <w:t>Dominio del idioma inglés en un 95% comprensión lectora y 80% hablado.</w:t>
            </w:r>
          </w:p>
          <w:p w:rsidR="002C2CDD" w:rsidRPr="00906BEE" w:rsidRDefault="003F4DC8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076A924656D34E62BE1877BE8BE84A64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:rsidR="00741125" w:rsidRPr="00906BEE" w:rsidRDefault="002A0889" w:rsidP="00741125">
            <w:r>
              <w:t xml:space="preserve">Soy una persona con </w:t>
            </w:r>
            <w:r w:rsidR="00184824">
              <w:t>capacidad organizativa</w:t>
            </w:r>
            <w:r>
              <w:t>, responsable, y líder. Capaz de trabajar en equipo. Aprovecho al máximo mi creatividad y mi atención al detalle.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503"/>
            </w:tblGrid>
            <w:tr w:rsidR="00C612DA" w:rsidRPr="00906BEE" w:rsidTr="00D70311">
              <w:trPr>
                <w:trHeight w:hRule="exact" w:val="1296"/>
              </w:trPr>
              <w:tc>
                <w:tcPr>
                  <w:tcW w:w="6503" w:type="dxa"/>
                  <w:vAlign w:val="center"/>
                </w:tcPr>
                <w:p w:rsidR="00C612DA" w:rsidRPr="002A0889" w:rsidRDefault="003F4DC8" w:rsidP="00C612DA">
                  <w:pPr>
                    <w:pStyle w:val="Ttulo1"/>
                    <w:outlineLvl w:val="0"/>
                    <w:rPr>
                      <w:sz w:val="36"/>
                    </w:rPr>
                  </w:pPr>
                  <w:sdt>
                    <w:sdtPr>
                      <w:rPr>
                        <w:sz w:val="36"/>
                        <w:lang w:bidi="es-ES"/>
                      </w:rPr>
                      <w:alias w:val="Escriba su nombre:"/>
                      <w:tag w:val="Escriba su nombre:"/>
                      <w:id w:val="1413195308"/>
                      <w:placeholder>
                        <w:docPart w:val="158437A84A454C159EF09D9E6B2AA52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184824">
                        <w:rPr>
                          <w:sz w:val="36"/>
                          <w:lang w:bidi="es-ES"/>
                        </w:rPr>
                        <w:t>Kevin Moreno</w:t>
                      </w:r>
                    </w:sdtContent>
                  </w:sdt>
                </w:p>
                <w:p w:rsidR="00906BEE" w:rsidRPr="00906BEE" w:rsidRDefault="002A0889" w:rsidP="00906BEE">
                  <w:pPr>
                    <w:pStyle w:val="Ttulo2"/>
                    <w:outlineLvl w:val="1"/>
                  </w:pPr>
                  <w:r>
                    <w:rPr>
                      <w:lang w:bidi="es-ES"/>
                    </w:rPr>
                    <w:t>Estudiante de Ingeniería en sistemas computacionales en ITESO.</w:t>
                  </w:r>
                </w:p>
              </w:tc>
            </w:tr>
          </w:tbl>
          <w:p w:rsidR="002C2CDD" w:rsidRPr="00906BEE" w:rsidRDefault="003F4DC8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A34E59005EAD491C9638F91EC0204C44"/>
                </w:placeholder>
                <w:temporary/>
                <w:showingPlcHdr/>
                <w15:appearance w15:val="hidden"/>
              </w:sdtPr>
              <w:sdtContent>
                <w:r w:rsidR="00104CE3" w:rsidRPr="00906BEE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C66C64" w:rsidRDefault="002A0889" w:rsidP="007569C1">
            <w:pPr>
              <w:pStyle w:val="Ttulo4"/>
              <w:rPr>
                <w:spacing w:val="-4"/>
              </w:rPr>
            </w:pPr>
            <w:r>
              <w:rPr>
                <w:spacing w:val="-4"/>
              </w:rPr>
              <w:t>PROGRAMACIÓN</w:t>
            </w:r>
          </w:p>
          <w:p w:rsidR="002C2CDD" w:rsidRDefault="00184824" w:rsidP="007569C1">
            <w:r>
              <w:t xml:space="preserve">Materia de Algoritmos y Programación. </w:t>
            </w:r>
            <w:proofErr w:type="spellStart"/>
            <w:r>
              <w:t>Pseint</w:t>
            </w:r>
            <w:proofErr w:type="spellEnd"/>
            <w:r>
              <w:t xml:space="preserve"> y Python</w:t>
            </w:r>
          </w:p>
          <w:p w:rsidR="00184824" w:rsidRPr="00906BEE" w:rsidRDefault="00184824" w:rsidP="007569C1">
            <w:r>
              <w:t>Materia de Programación Estructurada en la que aprendí a programar en lenguaje C.</w:t>
            </w:r>
          </w:p>
          <w:p w:rsidR="002C2CDD" w:rsidRPr="00C66C64" w:rsidRDefault="002A0889" w:rsidP="007569C1">
            <w:pPr>
              <w:pStyle w:val="Ttulo4"/>
              <w:rPr>
                <w:spacing w:val="-4"/>
              </w:rPr>
            </w:pPr>
            <w:r>
              <w:rPr>
                <w:spacing w:val="-4"/>
              </w:rPr>
              <w:t>Diseñador Freelancer</w:t>
            </w:r>
          </w:p>
          <w:p w:rsidR="002A0889" w:rsidRDefault="002A0889" w:rsidP="007569C1">
            <w:r>
              <w:t xml:space="preserve">-Encargado de recrear toda la imagen de un jardín de niños. Creación de </w:t>
            </w:r>
            <w:r w:rsidR="00184824">
              <w:t>logo, infográficos</w:t>
            </w:r>
            <w:r>
              <w:t xml:space="preserve">, </w:t>
            </w:r>
            <w:r w:rsidR="00184824">
              <w:t>papelería, lonas</w:t>
            </w:r>
            <w:r>
              <w:t>, y demás elementos gráficos.</w:t>
            </w:r>
          </w:p>
          <w:p w:rsidR="002A0889" w:rsidRDefault="002A0889" w:rsidP="007569C1">
            <w:r>
              <w:t>-</w:t>
            </w:r>
            <w:r w:rsidR="00055347">
              <w:t>Diferentes p</w:t>
            </w:r>
            <w:r w:rsidR="00184824">
              <w:t>royectos de diseño gráfico.</w:t>
            </w:r>
          </w:p>
          <w:p w:rsidR="002A0889" w:rsidRPr="00906BEE" w:rsidRDefault="002A0889" w:rsidP="007569C1"/>
          <w:p w:rsidR="002C2CDD" w:rsidRPr="00906BEE" w:rsidRDefault="003F4DC8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F2A21900881F4280921E2A2B40483CF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:rsidR="002C2CDD" w:rsidRPr="00906BEE" w:rsidRDefault="002A0889" w:rsidP="007569C1">
            <w:pPr>
              <w:pStyle w:val="Ttulo4"/>
            </w:pPr>
            <w:r>
              <w:rPr>
                <w:lang w:bidi="es-ES"/>
              </w:rPr>
              <w:t xml:space="preserve"> Universidad </w:t>
            </w:r>
            <w:r w:rsidRPr="00906BEE">
              <w:rPr>
                <w:lang w:bidi="es-ES"/>
              </w:rPr>
              <w:t xml:space="preserve">• </w:t>
            </w:r>
            <w:r>
              <w:rPr>
                <w:lang w:bidi="es-ES"/>
              </w:rPr>
              <w:t>iteso</w:t>
            </w:r>
          </w:p>
          <w:p w:rsidR="002C2CDD" w:rsidRPr="00906BEE" w:rsidRDefault="002A0889" w:rsidP="007569C1">
            <w:r>
              <w:t>Segundo Semestre de Ingeniería en Sistemas Computacionales con un promedio de 95.</w:t>
            </w:r>
          </w:p>
          <w:p w:rsidR="002C2CDD" w:rsidRPr="00906BEE" w:rsidRDefault="002A0889" w:rsidP="007569C1">
            <w:pPr>
              <w:pStyle w:val="Ttulo4"/>
            </w:pPr>
            <w:r>
              <w:t>preparatoria</w:t>
            </w:r>
            <w:r w:rsidR="002C2CDD" w:rsidRPr="00906BEE">
              <w:rPr>
                <w:lang w:bidi="es-ES"/>
              </w:rPr>
              <w:t xml:space="preserve"> • </w:t>
            </w:r>
            <w:r>
              <w:rPr>
                <w:lang w:bidi="es-ES"/>
              </w:rPr>
              <w:t>Colegio Salesiano AnÁhuac Chapalita</w:t>
            </w:r>
            <w:r w:rsidR="002C2CDD" w:rsidRPr="00906BEE">
              <w:rPr>
                <w:lang w:bidi="es-ES"/>
              </w:rPr>
              <w:t xml:space="preserve">• </w:t>
            </w:r>
          </w:p>
          <w:p w:rsidR="002C2CDD" w:rsidRPr="00906BEE" w:rsidRDefault="002A0889" w:rsidP="007569C1">
            <w:r>
              <w:t>Preparatoria terminada en 2017.</w:t>
            </w:r>
            <w:r w:rsidR="005B2194">
              <w:t xml:space="preserve"> Miembro del grupo misionero y r</w:t>
            </w:r>
            <w:r>
              <w:t>epresentante de la Sociedad d</w:t>
            </w:r>
            <w:bookmarkStart w:id="0" w:name="_GoBack"/>
            <w:bookmarkEnd w:id="0"/>
            <w:r>
              <w:t>e Alumnos.</w:t>
            </w:r>
          </w:p>
          <w:p w:rsidR="002C2CDD" w:rsidRPr="00906BEE" w:rsidRDefault="002A0889" w:rsidP="007569C1">
            <w:pPr>
              <w:pStyle w:val="Ttulo3"/>
            </w:pPr>
            <w:r>
              <w:t>Experiencia de voluntariado</w:t>
            </w:r>
          </w:p>
          <w:p w:rsidR="00741125" w:rsidRPr="00906BEE" w:rsidRDefault="002A0889" w:rsidP="00741125">
            <w:r>
              <w:t xml:space="preserve">Voluntario en Semana Santa durante 4 años consecutivos en comunidades zapotecas de Oaxaca. Trabajando con niños, impartiendo catequesis y organizando actividades recreativas para niños y demás miembros de la comunidad. </w:t>
            </w:r>
          </w:p>
        </w:tc>
      </w:tr>
    </w:tbl>
    <w:p w:rsidR="00290AAA" w:rsidRDefault="00290AAA" w:rsidP="00E22E87">
      <w:pPr>
        <w:pStyle w:val="Sinespaciado"/>
      </w:pPr>
    </w:p>
    <w:sectPr w:rsidR="00290AAA" w:rsidSect="00CE2D13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2CB" w:rsidRDefault="005412CB" w:rsidP="00713050">
      <w:pPr>
        <w:spacing w:line="240" w:lineRule="auto"/>
      </w:pPr>
      <w:r>
        <w:separator/>
      </w:r>
    </w:p>
  </w:endnote>
  <w:endnote w:type="continuationSeparator" w:id="0">
    <w:p w:rsidR="005412CB" w:rsidRDefault="005412C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58B19E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61D68B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057608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606BDA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18DD408EBCCE4D57A88E55D7702726A1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:rsidR="00684488" w:rsidRPr="00CA3DF1" w:rsidRDefault="002A0889" w:rsidP="00811117">
              <w:pPr>
                <w:pStyle w:val="Piedepgina"/>
              </w:pPr>
              <w:r>
                <w:t>KEVINMORENOME@GMAIL.COM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642033892"/>
            <w:placeholder>
              <w:docPart w:val="9E797959851B4EAA80F4F3773409823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C41A12D68F2F475D88C24CA1A8EB87F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684488" w:rsidRPr="00C2098A" w:rsidRDefault="002A0889" w:rsidP="00811117">
              <w:pPr>
                <w:pStyle w:val="Piedepgina"/>
              </w:pPr>
              <w:r>
                <w:t>3317195308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586D59E21FBC485798F1BEEF614E395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088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4"/>
      <w:tblW w:w="3317" w:type="pct"/>
      <w:tblInd w:w="1714" w:type="dxa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377"/>
      <w:gridCol w:w="3375"/>
    </w:tblGrid>
    <w:tr w:rsidR="002A0889" w:rsidTr="002A088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77" w:type="dxa"/>
          <w:shd w:val="clear" w:color="auto" w:fill="auto"/>
        </w:tcPr>
        <w:p w:rsidR="002A0889" w:rsidRDefault="002A0889" w:rsidP="00217980">
          <w:pPr>
            <w:pStyle w:val="Piedepgina"/>
          </w:pPr>
          <w:r w:rsidRPr="00CA3DF1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09CB30E4" wp14:editId="531F46BC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AD1E8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375" w:type="dxa"/>
          <w:shd w:val="clear" w:color="auto" w:fill="auto"/>
        </w:tcPr>
        <w:p w:rsidR="002A0889" w:rsidRDefault="002A0889" w:rsidP="00217980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71E98511" wp14:editId="26A2D729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E2C846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A0889" w:rsidTr="002A088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77" w:type="dxa"/>
          <w:shd w:val="clear" w:color="auto" w:fill="auto"/>
        </w:tcPr>
        <w:p w:rsidR="002A0889" w:rsidRPr="00CA3DF1" w:rsidRDefault="002A0889" w:rsidP="003C5528">
          <w:pPr>
            <w:pStyle w:val="Piedepgina"/>
            <w:rPr>
              <w:lang w:bidi="es-ES"/>
            </w:rPr>
          </w:pPr>
          <w:sdt>
            <w:sdtPr>
              <w:rPr>
                <w:lang w:bidi="es-ES"/>
              </w:rPr>
              <w:alias w:val="Escriba el correo electrónico:"/>
              <w:tag w:val="Escriba el correo electrónico:"/>
              <w:id w:val="-1689822732"/>
              <w:placeholder>
                <w:docPart w:val="FC076DD6A520409F93EB2A3AD97BED0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2A0889">
                <w:rPr>
                  <w:lang w:bidi="es-ES"/>
                </w:rPr>
                <w:t>KEVINMORENOME@GMAIL.COM</w:t>
              </w:r>
            </w:sdtContent>
          </w:sdt>
        </w:p>
      </w:tc>
      <w:tc>
        <w:tcPr>
          <w:tcW w:w="3375" w:type="dxa"/>
          <w:shd w:val="clear" w:color="auto" w:fill="auto"/>
        </w:tcPr>
        <w:sdt>
          <w:sdtPr>
            <w:alias w:val="Escriba el teléfono:"/>
            <w:tag w:val="Escriba el teléfono:"/>
            <w:id w:val="-389655527"/>
            <w:placeholder>
              <w:docPart w:val="73E10EB451B344CE86E012C4616C9A3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2A0889" w:rsidRPr="00C2098A" w:rsidRDefault="002A0889" w:rsidP="00217980">
              <w:pPr>
                <w:pStyle w:val="Piedepgina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pPr>
              <w:r>
                <w:t>3317195308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2CB" w:rsidRDefault="005412CB" w:rsidP="00713050">
      <w:pPr>
        <w:spacing w:line="240" w:lineRule="auto"/>
      </w:pPr>
      <w:r>
        <w:separator/>
      </w:r>
    </w:p>
  </w:footnote>
  <w:footnote w:type="continuationSeparator" w:id="0">
    <w:p w:rsidR="005412CB" w:rsidRDefault="005412C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CE2D13" w:rsidP="00B167D7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3F7F9" wp14:editId="0EBCE034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-496570</wp:posOffset>
                    </wp:positionV>
                    <wp:extent cx="6461475" cy="1810385"/>
                    <wp:effectExtent l="0" t="0" r="0" b="0"/>
                    <wp:wrapNone/>
                    <wp:docPr id="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61475" cy="1810385"/>
                              <a:chOff x="0" y="0"/>
                              <a:chExt cx="646147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32800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EA7347B" id="Grupo 3" o:spid="_x0000_s1026" style="position:absolute;margin-left:.3pt;margin-top:-39.1pt;width:508.8pt;height:142.55pt;z-index:-251657216;mso-width-relative:margin" coordsize="6461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">
                    <v:rect id="Rectángulo rojo" o:spid="_x0000_s1027" style="position:absolute;left:11334;top:4191;width:5328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r w:rsidR="004B0829">
            <w:t xml:space="preserve"> </w:t>
          </w:r>
          <w:sdt>
            <w:sdtPr>
              <w:alias w:val="Iniciales:"/>
              <w:tag w:val="Iniciales:"/>
              <w:id w:val="-1987928124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184824">
                <w:t>km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65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520"/>
          </w:tblGrid>
          <w:tr w:rsidR="001A5CA9" w:rsidTr="000D4AA2">
            <w:trPr>
              <w:trHeight w:hRule="exact" w:val="1152"/>
            </w:trPr>
            <w:tc>
              <w:tcPr>
                <w:tcW w:w="6520" w:type="dxa"/>
                <w:vAlign w:val="center"/>
              </w:tcPr>
              <w:p w:rsidR="001A5CA9" w:rsidRPr="009B3C40" w:rsidRDefault="003F4DC8" w:rsidP="001A5CA9">
                <w:pPr>
                  <w:pStyle w:val="Ttulo1"/>
                  <w:outlineLvl w:val="0"/>
                </w:pPr>
                <w:sdt>
                  <w:sdtPr>
                    <w:rPr>
                      <w:lang w:bidi="es-ES"/>
                    </w:rPr>
                    <w:alias w:val="Escriba su nombre:"/>
                    <w:tag w:val="Escriba su nombre:"/>
                    <w:id w:val="1982421306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2A0889">
                      <w:rPr>
                        <w:lang w:bidi="es-ES"/>
                      </w:rPr>
                      <w:t>Kevin Moreno</w:t>
                    </w:r>
                  </w:sdtContent>
                </w:sdt>
              </w:p>
              <w:p w:rsidR="001A5CA9" w:rsidRDefault="003F4DC8" w:rsidP="001A5CA9">
                <w:pPr>
                  <w:pStyle w:val="Ttulo2"/>
                  <w:outlineLvl w:val="1"/>
                </w:pPr>
                <w:sdt>
                  <w:sdtPr>
                    <w:alias w:val="Escriba la profesión o el sector:"/>
                    <w:tag w:val="Escriba la profesión o el sector:"/>
                    <w:id w:val="1972160614"/>
                    <w:placeholder>
                      <w:docPart w:val="FC076DD6A520409F93EB2A3AD97BED0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ínculo a otras propiedades en línea:"/>
                    <w:tag w:val="Vínculo a otras propiedades en línea:"/>
                    <w:id w:val="-1229059816"/>
                    <w:placeholder>
                      <w:docPart w:val="282F4F83325F4413AEC672ECA99BA9E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89"/>
    <w:rsid w:val="00055347"/>
    <w:rsid w:val="00091382"/>
    <w:rsid w:val="000A07DA"/>
    <w:rsid w:val="000A2BFA"/>
    <w:rsid w:val="000B0619"/>
    <w:rsid w:val="000B61CA"/>
    <w:rsid w:val="000C7F8D"/>
    <w:rsid w:val="000D4AA2"/>
    <w:rsid w:val="000F7610"/>
    <w:rsid w:val="00104CE3"/>
    <w:rsid w:val="001135C6"/>
    <w:rsid w:val="00114ED7"/>
    <w:rsid w:val="00132500"/>
    <w:rsid w:val="00140B0E"/>
    <w:rsid w:val="001809CF"/>
    <w:rsid w:val="00184824"/>
    <w:rsid w:val="001A5CA9"/>
    <w:rsid w:val="001B2AC1"/>
    <w:rsid w:val="001B403A"/>
    <w:rsid w:val="001B5902"/>
    <w:rsid w:val="001C1576"/>
    <w:rsid w:val="001F0C78"/>
    <w:rsid w:val="001F4583"/>
    <w:rsid w:val="00217980"/>
    <w:rsid w:val="00271662"/>
    <w:rsid w:val="002718EA"/>
    <w:rsid w:val="0027404F"/>
    <w:rsid w:val="0027482B"/>
    <w:rsid w:val="00290AAA"/>
    <w:rsid w:val="00293B83"/>
    <w:rsid w:val="002A0889"/>
    <w:rsid w:val="002B091C"/>
    <w:rsid w:val="002C2CDD"/>
    <w:rsid w:val="002D45C6"/>
    <w:rsid w:val="002E4720"/>
    <w:rsid w:val="002F03FA"/>
    <w:rsid w:val="00303553"/>
    <w:rsid w:val="00313E86"/>
    <w:rsid w:val="00326180"/>
    <w:rsid w:val="00333CD3"/>
    <w:rsid w:val="00340365"/>
    <w:rsid w:val="00342B64"/>
    <w:rsid w:val="00363F97"/>
    <w:rsid w:val="00364079"/>
    <w:rsid w:val="003C5528"/>
    <w:rsid w:val="003D03E5"/>
    <w:rsid w:val="003D23E5"/>
    <w:rsid w:val="003F4DC8"/>
    <w:rsid w:val="004077FB"/>
    <w:rsid w:val="004244FF"/>
    <w:rsid w:val="00424DD9"/>
    <w:rsid w:val="0046104A"/>
    <w:rsid w:val="004717C5"/>
    <w:rsid w:val="004A24CC"/>
    <w:rsid w:val="004B0829"/>
    <w:rsid w:val="004E6377"/>
    <w:rsid w:val="00523479"/>
    <w:rsid w:val="005412CB"/>
    <w:rsid w:val="00543DB7"/>
    <w:rsid w:val="005729B0"/>
    <w:rsid w:val="005B2194"/>
    <w:rsid w:val="00641630"/>
    <w:rsid w:val="00684488"/>
    <w:rsid w:val="006A3CE7"/>
    <w:rsid w:val="006A7746"/>
    <w:rsid w:val="006C4C50"/>
    <w:rsid w:val="006D76B1"/>
    <w:rsid w:val="006E1DEC"/>
    <w:rsid w:val="00713050"/>
    <w:rsid w:val="00741125"/>
    <w:rsid w:val="00746F7F"/>
    <w:rsid w:val="007569C1"/>
    <w:rsid w:val="00763832"/>
    <w:rsid w:val="0077719B"/>
    <w:rsid w:val="007C297F"/>
    <w:rsid w:val="007C65A1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7C6B"/>
    <w:rsid w:val="00A83413"/>
    <w:rsid w:val="00AA6A40"/>
    <w:rsid w:val="00AA75F6"/>
    <w:rsid w:val="00AD00FD"/>
    <w:rsid w:val="00AF0A8E"/>
    <w:rsid w:val="00B167D7"/>
    <w:rsid w:val="00B5664D"/>
    <w:rsid w:val="00BA5B40"/>
    <w:rsid w:val="00BD0206"/>
    <w:rsid w:val="00C2098A"/>
    <w:rsid w:val="00C5444A"/>
    <w:rsid w:val="00C612DA"/>
    <w:rsid w:val="00C66C64"/>
    <w:rsid w:val="00C7741E"/>
    <w:rsid w:val="00C875AB"/>
    <w:rsid w:val="00CA3DF1"/>
    <w:rsid w:val="00CA4581"/>
    <w:rsid w:val="00CE18D5"/>
    <w:rsid w:val="00CE2D13"/>
    <w:rsid w:val="00D04109"/>
    <w:rsid w:val="00D41CB7"/>
    <w:rsid w:val="00D528DE"/>
    <w:rsid w:val="00D70311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5E17"/>
    <w:rsid w:val="00EB2D52"/>
    <w:rsid w:val="00EB46EF"/>
    <w:rsid w:val="00EE6B5E"/>
    <w:rsid w:val="00EF7CC9"/>
    <w:rsid w:val="00F207C0"/>
    <w:rsid w:val="00F20AE5"/>
    <w:rsid w:val="00F47E97"/>
    <w:rsid w:val="00F645C7"/>
    <w:rsid w:val="00F97A36"/>
    <w:rsid w:val="00FD370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D5B6"/>
  <w15:chartTrackingRefBased/>
  <w15:docId w15:val="{0DAA0445-EA11-4BC6-9F97-5CA76ECE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Initials">
    <w:name w:val="Initials"/>
    <w:basedOn w:val="Normal"/>
    <w:next w:val="Ttulo3"/>
    <w:uiPriority w:val="1"/>
    <w:qFormat/>
    <w:rsid w:val="00A77C6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%200205%20COR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2A4280B7AF46C785325FA28D9BE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43DD7-250A-420B-AE9C-1EA185D96149}"/>
      </w:docPartPr>
      <w:docPartBody>
        <w:p w:rsidR="00704AE6" w:rsidRDefault="00704AE6">
          <w:pPr>
            <w:pStyle w:val="812A4280B7AF46C785325FA28D9BE895"/>
          </w:pPr>
          <w:r w:rsidRPr="004B0829">
            <w:rPr>
              <w:lang w:val="es-ES"/>
            </w:rPr>
            <w:t>sN</w:t>
          </w:r>
        </w:p>
      </w:docPartBody>
    </w:docPart>
    <w:docPart>
      <w:docPartPr>
        <w:name w:val="076A924656D34E62BE1877BE8BE8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BBF81-37AD-468E-AB33-779FE2F87036}"/>
      </w:docPartPr>
      <w:docPartBody>
        <w:p w:rsidR="00704AE6" w:rsidRDefault="00704AE6">
          <w:pPr>
            <w:pStyle w:val="076A924656D34E62BE1877BE8BE84A64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158437A84A454C159EF09D9E6B2A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0790-37E8-4143-A4F6-31809C62746A}"/>
      </w:docPartPr>
      <w:docPartBody>
        <w:p w:rsidR="00704AE6" w:rsidRDefault="00704AE6">
          <w:pPr>
            <w:pStyle w:val="158437A84A454C159EF09D9E6B2AA528"/>
          </w:pPr>
          <w:r>
            <w:t>Your name</w:t>
          </w:r>
        </w:p>
      </w:docPartBody>
    </w:docPart>
    <w:docPart>
      <w:docPartPr>
        <w:name w:val="A34E59005EAD491C9638F91EC020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4327E-6023-40DA-93DC-80189C463E5D}"/>
      </w:docPartPr>
      <w:docPartBody>
        <w:p w:rsidR="00704AE6" w:rsidRDefault="00704AE6">
          <w:pPr>
            <w:pStyle w:val="A34E59005EAD491C9638F91EC0204C44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F2A21900881F4280921E2A2B4048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E67C9-877E-4226-989C-6376C270AB1B}"/>
      </w:docPartPr>
      <w:docPartBody>
        <w:p w:rsidR="00704AE6" w:rsidRDefault="00704AE6">
          <w:pPr>
            <w:pStyle w:val="F2A21900881F4280921E2A2B40483CF1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18DD408EBCCE4D57A88E55D770272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39A4-C0AC-4AE7-987B-E08982B9F896}"/>
      </w:docPartPr>
      <w:docPartBody>
        <w:p w:rsidR="00704AE6" w:rsidRDefault="00704AE6">
          <w:pPr>
            <w:pStyle w:val="18DD408EBCCE4D57A88E55D7702726A1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9E797959851B4EAA80F4F37734098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570A5-9BA8-4984-84A0-DF6CA802BC9F}"/>
      </w:docPartPr>
      <w:docPartBody>
        <w:p w:rsidR="00704AE6" w:rsidRDefault="00704AE6">
          <w:pPr>
            <w:pStyle w:val="9E797959851B4EAA80F4F37734098235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C41A12D68F2F475D88C24CA1A8EB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EB85-FE51-44E7-B906-49B8FA4D8711}"/>
      </w:docPartPr>
      <w:docPartBody>
        <w:p w:rsidR="00704AE6" w:rsidRDefault="00704AE6">
          <w:pPr>
            <w:pStyle w:val="C41A12D68F2F475D88C24CA1A8EB87F9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586D59E21FBC485798F1BEEF614E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2CAD6-290C-42E1-AF02-85245380C676}"/>
      </w:docPartPr>
      <w:docPartBody>
        <w:p w:rsidR="00704AE6" w:rsidRDefault="00704AE6">
          <w:pPr>
            <w:pStyle w:val="586D59E21FBC485798F1BEEF614E3953"/>
          </w:pPr>
          <w:r w:rsidRPr="00C66C64">
            <w:rPr>
              <w:spacing w:val="-6"/>
              <w:lang w:bidi="es-ES"/>
            </w:rPr>
            <w:t>Experiencia de voluntariado o dirección</w:t>
          </w:r>
        </w:p>
      </w:docPartBody>
    </w:docPart>
    <w:docPart>
      <w:docPartPr>
        <w:name w:val="282F4F83325F4413AEC672ECA99B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0ADEF-EEA9-416B-ACCE-30C3A7FB3589}"/>
      </w:docPartPr>
      <w:docPartBody>
        <w:p w:rsidR="00704AE6" w:rsidRDefault="008F3516" w:rsidP="008F3516">
          <w:pPr>
            <w:pStyle w:val="282F4F83325F4413AEC672ECA99BA9E5"/>
          </w:pPr>
          <w:r w:rsidRPr="00906BEE">
            <w:rPr>
              <w:lang w:bidi="es-ES"/>
            </w:rPr>
            <w:t>Puede incluir su calificación promedio y un resumen de los trabajos de clase, los premios y las matrículas de honor relevantes.</w:t>
          </w:r>
        </w:p>
      </w:docPartBody>
    </w:docPart>
    <w:docPart>
      <w:docPartPr>
        <w:name w:val="FC076DD6A520409F93EB2A3AD97B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0F67F-7222-418C-B26D-ED3C53FB51DE}"/>
      </w:docPartPr>
      <w:docPartBody>
        <w:p w:rsidR="00704AE6" w:rsidRDefault="008F3516" w:rsidP="008F3516">
          <w:pPr>
            <w:pStyle w:val="FC076DD6A520409F93EB2A3AD97BED0E"/>
          </w:pPr>
          <w:r w:rsidRPr="00906BEE">
            <w:rPr>
              <w:lang w:bidi="es-ES"/>
            </w:rPr>
            <w:t>Fecha de obtención</w:t>
          </w:r>
        </w:p>
      </w:docPartBody>
    </w:docPart>
    <w:docPart>
      <w:docPartPr>
        <w:name w:val="73E10EB451B344CE86E012C4616C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699D5-A7CE-450E-9C3F-E735D1FFF02C}"/>
      </w:docPartPr>
      <w:docPartBody>
        <w:p w:rsidR="00704AE6" w:rsidRDefault="008F3516" w:rsidP="008F3516">
          <w:pPr>
            <w:pStyle w:val="73E10EB451B344CE86E012C4616C9A39"/>
          </w:pPr>
          <w:r w:rsidRPr="00906BEE">
            <w:rPr>
              <w:lang w:bidi="es-ES"/>
            </w:rPr>
            <w:t>Fecha de obtención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16"/>
    <w:rsid w:val="00704AE6"/>
    <w:rsid w:val="008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2A4280B7AF46C785325FA28D9BE895">
    <w:name w:val="812A4280B7AF46C785325FA28D9BE895"/>
  </w:style>
  <w:style w:type="paragraph" w:customStyle="1" w:styleId="290B6169ACA14E8BA2D2BD3CC0A03C4F">
    <w:name w:val="290B6169ACA14E8BA2D2BD3CC0A03C4F"/>
  </w:style>
  <w:style w:type="paragraph" w:customStyle="1" w:styleId="3CA61D9E389348BD9A3072D096F9A855">
    <w:name w:val="3CA61D9E389348BD9A3072D096F9A855"/>
  </w:style>
  <w:style w:type="paragraph" w:customStyle="1" w:styleId="076A924656D34E62BE1877BE8BE84A64">
    <w:name w:val="076A924656D34E62BE1877BE8BE84A64"/>
  </w:style>
  <w:style w:type="paragraph" w:customStyle="1" w:styleId="032C700082E34C5196430863B6A09ED8">
    <w:name w:val="032C700082E34C5196430863B6A09ED8"/>
  </w:style>
  <w:style w:type="paragraph" w:customStyle="1" w:styleId="158437A84A454C159EF09D9E6B2AA528">
    <w:name w:val="158437A84A454C159EF09D9E6B2AA528"/>
  </w:style>
  <w:style w:type="paragraph" w:customStyle="1" w:styleId="2FFCD5E8F372457685AEEFA84986B00B">
    <w:name w:val="2FFCD5E8F372457685AEEFA84986B00B"/>
  </w:style>
  <w:style w:type="paragraph" w:customStyle="1" w:styleId="9DA1543D9E8E424082CEDDFD7B6AC642">
    <w:name w:val="9DA1543D9E8E424082CEDDFD7B6AC642"/>
  </w:style>
  <w:style w:type="paragraph" w:customStyle="1" w:styleId="A34E59005EAD491C9638F91EC0204C44">
    <w:name w:val="A34E59005EAD491C9638F91EC0204C44"/>
  </w:style>
  <w:style w:type="paragraph" w:customStyle="1" w:styleId="675EAB41349B439E880B5A3AC56345A2">
    <w:name w:val="675EAB41349B439E880B5A3AC56345A2"/>
  </w:style>
  <w:style w:type="paragraph" w:customStyle="1" w:styleId="2EDE2F4DF47544C1A21E9B4D760A43C4">
    <w:name w:val="2EDE2F4DF47544C1A21E9B4D760A43C4"/>
  </w:style>
  <w:style w:type="paragraph" w:customStyle="1" w:styleId="BAE1219DF29C4DC4A4F90DB4C3BE5449">
    <w:name w:val="BAE1219DF29C4DC4A4F90DB4C3BE5449"/>
  </w:style>
  <w:style w:type="paragraph" w:customStyle="1" w:styleId="6FC989A7956942BBAAAE48CB7B20A113">
    <w:name w:val="6FC989A7956942BBAAAE48CB7B20A113"/>
  </w:style>
  <w:style w:type="paragraph" w:customStyle="1" w:styleId="612AFE3DF90A4D9ABAA3FD23E17CE63A">
    <w:name w:val="612AFE3DF90A4D9ABAA3FD23E17CE63A"/>
  </w:style>
  <w:style w:type="paragraph" w:customStyle="1" w:styleId="82D8D8C4E525434B841E2F65D5B4EBA0">
    <w:name w:val="82D8D8C4E525434B841E2F65D5B4EBA0"/>
  </w:style>
  <w:style w:type="paragraph" w:customStyle="1" w:styleId="BFB0D84E2690491DA570B569001F07FA">
    <w:name w:val="BFB0D84E2690491DA570B569001F07FA"/>
  </w:style>
  <w:style w:type="paragraph" w:customStyle="1" w:styleId="A36D71B5D4F8494FAF05BFE13CF1AE03">
    <w:name w:val="A36D71B5D4F8494FAF05BFE13CF1AE03"/>
  </w:style>
  <w:style w:type="paragraph" w:customStyle="1" w:styleId="7F310AD552AB4882A6249E707DADCE96">
    <w:name w:val="7F310AD552AB4882A6249E707DADCE96"/>
  </w:style>
  <w:style w:type="paragraph" w:customStyle="1" w:styleId="60AC3B26A42F42E98BF79AE926DA174E">
    <w:name w:val="60AC3B26A42F42E98BF79AE926DA174E"/>
  </w:style>
  <w:style w:type="paragraph" w:customStyle="1" w:styleId="F2A21900881F4280921E2A2B40483CF1">
    <w:name w:val="F2A21900881F4280921E2A2B40483CF1"/>
  </w:style>
  <w:style w:type="paragraph" w:customStyle="1" w:styleId="E714465F90444A2F8A82B52405604F70">
    <w:name w:val="E714465F90444A2F8A82B52405604F70"/>
  </w:style>
  <w:style w:type="paragraph" w:customStyle="1" w:styleId="2EE9D5BFDA6C46238A9D0EEB42BFBBF6">
    <w:name w:val="2EE9D5BFDA6C46238A9D0EEB42BFBBF6"/>
  </w:style>
  <w:style w:type="paragraph" w:customStyle="1" w:styleId="18DD408EBCCE4D57A88E55D7702726A1">
    <w:name w:val="18DD408EBCCE4D57A88E55D7702726A1"/>
  </w:style>
  <w:style w:type="paragraph" w:customStyle="1" w:styleId="2E478D7AAD3D4D64993BDC34DBE89861">
    <w:name w:val="2E478D7AAD3D4D64993BDC34DBE89861"/>
  </w:style>
  <w:style w:type="paragraph" w:customStyle="1" w:styleId="9E797959851B4EAA80F4F37734098235">
    <w:name w:val="9E797959851B4EAA80F4F37734098235"/>
  </w:style>
  <w:style w:type="paragraph" w:customStyle="1" w:styleId="1458777268AB45FDB3D165AE7682E775">
    <w:name w:val="1458777268AB45FDB3D165AE7682E775"/>
  </w:style>
  <w:style w:type="paragraph" w:customStyle="1" w:styleId="C41A12D68F2F475D88C24CA1A8EB87F9">
    <w:name w:val="C41A12D68F2F475D88C24CA1A8EB87F9"/>
  </w:style>
  <w:style w:type="paragraph" w:customStyle="1" w:styleId="747563FB729544489F493C79D2C33C23">
    <w:name w:val="747563FB729544489F493C79D2C33C23"/>
  </w:style>
  <w:style w:type="paragraph" w:customStyle="1" w:styleId="586D59E21FBC485798F1BEEF614E3953">
    <w:name w:val="586D59E21FBC485798F1BEEF614E3953"/>
  </w:style>
  <w:style w:type="paragraph" w:customStyle="1" w:styleId="F4C4DB33C7E5491BA586E257C6723EAC">
    <w:name w:val="F4C4DB33C7E5491BA586E257C6723EAC"/>
  </w:style>
  <w:style w:type="paragraph" w:customStyle="1" w:styleId="B7FFCBE57CA0419E9D83648ED2AEEF8B">
    <w:name w:val="B7FFCBE57CA0419E9D83648ED2AEEF8B"/>
    <w:rsid w:val="008F3516"/>
  </w:style>
  <w:style w:type="paragraph" w:customStyle="1" w:styleId="282F4F83325F4413AEC672ECA99BA9E5">
    <w:name w:val="282F4F83325F4413AEC672ECA99BA9E5"/>
    <w:rsid w:val="008F3516"/>
  </w:style>
  <w:style w:type="paragraph" w:customStyle="1" w:styleId="2889CF53A6C340548BC921AC597AF170">
    <w:name w:val="2889CF53A6C340548BC921AC597AF170"/>
    <w:rsid w:val="008F3516"/>
  </w:style>
  <w:style w:type="paragraph" w:customStyle="1" w:styleId="FC076DD6A520409F93EB2A3AD97BED0E">
    <w:name w:val="FC076DD6A520409F93EB2A3AD97BED0E"/>
    <w:rsid w:val="008F3516"/>
  </w:style>
  <w:style w:type="paragraph" w:customStyle="1" w:styleId="73E10EB451B344CE86E012C4616C9A39">
    <w:name w:val="73E10EB451B344CE86E012C4616C9A39"/>
    <w:rsid w:val="008F3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3317195308</CompanyPhone>
  <CompanyFax/>
  <CompanyEmail>KEVINMORENOME@GMAIL.COM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20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Moreno</dc:creator>
  <cp:keywords>km</cp:keywords>
  <dc:description/>
  <cp:lastModifiedBy>Kevin Moreno</cp:lastModifiedBy>
  <cp:revision>2</cp:revision>
  <dcterms:created xsi:type="dcterms:W3CDTF">2018-05-30T17:33:00Z</dcterms:created>
  <dcterms:modified xsi:type="dcterms:W3CDTF">2018-05-30T18:25:00Z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